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CE3D" w14:textId="71F1540D" w:rsidR="00A019C9" w:rsidRDefault="00A019C9"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p w14:paraId="4408A7F9" w14:textId="33F9F371" w:rsidR="00EC7394" w:rsidRDefault="00EC7394">
      <w:r>
        <w:t xml:space="preserve">Entregarás un archivo en </w:t>
      </w:r>
      <w:proofErr w:type="spellStart"/>
      <w:r>
        <w:t>pdf</w:t>
      </w:r>
      <w:proofErr w:type="spellEnd"/>
      <w:r>
        <w:t xml:space="preserve"> con los comandos que resuelvan las actividades</w:t>
      </w:r>
      <w:r w:rsidR="007C2EEB">
        <w:t>.</w:t>
      </w:r>
    </w:p>
    <w:p w14:paraId="1860FEBE" w14:textId="47BA93D5" w:rsidR="00FC6891" w:rsidRDefault="00FC6891" w:rsidP="006A38F2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>).</w:t>
      </w:r>
    </w:p>
    <w:p w14:paraId="5BC63056" w14:textId="0CB7DF3C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</w:p>
    <w:p w14:paraId="3FFCDDF5" w14:textId="41503182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F41521">
        <w:rPr>
          <w:rFonts w:ascii="Batang" w:eastAsia="Batang" w:hAnsi="Batang"/>
        </w:rPr>
        <w:t>ford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</w:t>
      </w:r>
      <w:r w:rsidR="00F41521">
        <w:t>o</w:t>
      </w:r>
      <w:r w:rsidR="009813FE">
        <w:t xml:space="preserve">s </w:t>
      </w:r>
      <w:r w:rsidR="00F41521">
        <w:t>registros de los coches Ford</w:t>
      </w:r>
      <w:r w:rsidR="009813FE">
        <w:t xml:space="preserve"> que hay en </w:t>
      </w:r>
      <w:r w:rsidR="00F41521">
        <w:rPr>
          <w:rFonts w:ascii="Batang" w:eastAsia="Batang" w:hAnsi="Batang"/>
        </w:rPr>
        <w:t>Consumos</w:t>
      </w:r>
      <w:r w:rsidR="009813FE" w:rsidRPr="00D75D96">
        <w:rPr>
          <w:rFonts w:ascii="Batang" w:eastAsia="Batang" w:hAnsi="Batang"/>
        </w:rPr>
        <w:t>.txt</w:t>
      </w:r>
      <w:r w:rsidR="009813FE">
        <w:t>.</w:t>
      </w:r>
    </w:p>
    <w:p w14:paraId="00E2DC2D" w14:textId="7981F062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 xml:space="preserve"> dentro de la carpeta donde te encuentras (</w:t>
      </w:r>
      <w:r w:rsidR="00B506FD">
        <w:t xml:space="preserve">estás en la carpeta </w:t>
      </w:r>
      <w:proofErr w:type="spellStart"/>
      <w:r w:rsidR="00B506FD" w:rsidRPr="00D75D96">
        <w:rPr>
          <w:rFonts w:ascii="Batang" w:eastAsia="Batang" w:hAnsi="Batang"/>
        </w:rPr>
        <w:t>exam</w:t>
      </w:r>
      <w:proofErr w:type="spellEnd"/>
      <w:r w:rsidR="00B506FD">
        <w:t>)</w:t>
      </w:r>
    </w:p>
    <w:p w14:paraId="2EFCC723" w14:textId="162093CF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 xml:space="preserve">, mueve el archivo </w:t>
      </w:r>
      <w:r w:rsidR="00274D3C">
        <w:rPr>
          <w:rFonts w:ascii="Batang" w:eastAsia="Batang" w:hAnsi="Batang"/>
        </w:rPr>
        <w:t>ford</w:t>
      </w:r>
      <w:r w:rsidRPr="00D75D96">
        <w:rPr>
          <w:rFonts w:ascii="Batang" w:eastAsia="Batang" w:hAnsi="Batang"/>
        </w:rPr>
        <w:t>.txt</w:t>
      </w:r>
      <w:r>
        <w:t xml:space="preserve"> a la carpeta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>.</w:t>
      </w:r>
    </w:p>
    <w:p w14:paraId="62DBE53B" w14:textId="74E57F92" w:rsidR="003354C4" w:rsidRDefault="00274D3C" w:rsidP="00716EE0">
      <w:pPr>
        <w:pStyle w:val="Prrafodelista"/>
        <w:numPr>
          <w:ilvl w:val="0"/>
          <w:numId w:val="11"/>
        </w:numPr>
      </w:pPr>
      <w:r>
        <w:t>Sobre el archivo</w:t>
      </w:r>
      <w:r w:rsidR="00C450CC">
        <w:t xml:space="preserve"> </w:t>
      </w:r>
      <w:r w:rsidR="00C450CC">
        <w:rPr>
          <w:rFonts w:ascii="Batang" w:eastAsia="Batang" w:hAnsi="Batang"/>
        </w:rPr>
        <w:t>Consumos</w:t>
      </w:r>
      <w:r w:rsidR="00C450CC" w:rsidRPr="00D75D96">
        <w:rPr>
          <w:rFonts w:ascii="Batang" w:eastAsia="Batang" w:hAnsi="Batang"/>
        </w:rPr>
        <w:t>.txt</w:t>
      </w:r>
      <w:r w:rsidR="00C450CC">
        <w:t xml:space="preserve"> h</w:t>
      </w:r>
      <w:r w:rsidR="00716EE0">
        <w:t>az que</w:t>
      </w:r>
      <w:r w:rsidR="009813FE">
        <w:t xml:space="preserve"> salga por pantalla información relativa a</w:t>
      </w:r>
      <w:r w:rsidR="00C450CC">
        <w:t xml:space="preserve"> la marca</w:t>
      </w:r>
      <w:r w:rsidR="009813FE">
        <w:t xml:space="preserve"> (columna 1) y </w:t>
      </w:r>
      <w:r w:rsidR="00C450CC">
        <w:t>el consumo</w:t>
      </w:r>
      <w:r w:rsidR="009813FE">
        <w:t xml:space="preserve"> (columna 4) </w:t>
      </w:r>
      <w:r w:rsidR="009A0762">
        <w:t>s</w:t>
      </w:r>
      <w:r w:rsidR="009813FE">
        <w:t>eparados por –</w:t>
      </w:r>
    </w:p>
    <w:p w14:paraId="28F5F17C" w14:textId="619AE3C0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</w:t>
      </w:r>
      <w:r w:rsidR="002D551F">
        <w:t>coches Diesel que hay en el archivo</w:t>
      </w:r>
      <w:r w:rsidR="009813FE">
        <w:t>.</w:t>
      </w:r>
    </w:p>
    <w:p w14:paraId="3C66FBC1" w14:textId="7335B6E2" w:rsidR="007933C9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</w:t>
      </w:r>
      <w:r w:rsidR="00E33264">
        <w:t>coche</w:t>
      </w:r>
      <w:r w:rsidR="007933C9">
        <w:t xml:space="preserve"> </w:t>
      </w:r>
      <w:r w:rsidR="00E33264">
        <w:rPr>
          <w:rFonts w:ascii="Batang" w:eastAsia="Batang" w:hAnsi="Batang"/>
        </w:rPr>
        <w:t>Hyundai</w:t>
      </w:r>
      <w:r w:rsidR="007933C9" w:rsidRPr="00D75D96">
        <w:rPr>
          <w:rFonts w:ascii="Batang" w:eastAsia="Batang" w:hAnsi="Batang"/>
        </w:rPr>
        <w:t xml:space="preserve"> </w:t>
      </w:r>
      <w:r w:rsidR="007933C9">
        <w:t xml:space="preserve">por </w:t>
      </w:r>
      <w:r w:rsidR="00E33264">
        <w:rPr>
          <w:rFonts w:ascii="Batang" w:eastAsia="Batang" w:hAnsi="Batang"/>
        </w:rPr>
        <w:t>Smart</w:t>
      </w:r>
      <w:r w:rsidR="007933C9">
        <w:t xml:space="preserve"> en el archivo </w:t>
      </w:r>
      <w:r w:rsidR="00E33264">
        <w:rPr>
          <w:rFonts w:ascii="Batang" w:eastAsia="Batang" w:hAnsi="Batang"/>
        </w:rPr>
        <w:t>Consumos</w:t>
      </w:r>
      <w:r w:rsidR="007933C9" w:rsidRPr="00D75D96">
        <w:rPr>
          <w:rFonts w:ascii="Batang" w:eastAsia="Batang" w:hAnsi="Batang"/>
        </w:rPr>
        <w:t>.txt</w:t>
      </w:r>
    </w:p>
    <w:p w14:paraId="55D4E5D1" w14:textId="78760720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</w:p>
    <w:p w14:paraId="6381606F" w14:textId="6FD0668C" w:rsidR="00F93B9F" w:rsidRDefault="00007F56" w:rsidP="00007F56">
      <w:pPr>
        <w:pStyle w:val="Prrafodelista"/>
        <w:numPr>
          <w:ilvl w:val="0"/>
          <w:numId w:val="11"/>
        </w:numPr>
      </w:pPr>
      <w:r>
        <w:t xml:space="preserve">Muestra el nombre de los </w:t>
      </w:r>
      <w:r w:rsidR="00282164">
        <w:t xml:space="preserve">coches </w:t>
      </w:r>
      <w:r>
        <w:t xml:space="preserve">que </w:t>
      </w:r>
      <w:r w:rsidR="00282164">
        <w:t xml:space="preserve">consumen </w:t>
      </w:r>
      <w:r w:rsidR="00943929">
        <w:t>10 o más.</w:t>
      </w:r>
    </w:p>
    <w:p w14:paraId="77A1F911" w14:textId="1897B053" w:rsidR="000E7174" w:rsidRDefault="003A35A1" w:rsidP="00591E8B">
      <w:pPr>
        <w:pStyle w:val="Prrafodelista"/>
        <w:numPr>
          <w:ilvl w:val="0"/>
          <w:numId w:val="11"/>
        </w:numPr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proofErr w:type="spellStart"/>
      <w:r w:rsidR="004774FF" w:rsidRPr="00D75D96">
        <w:rPr>
          <w:rFonts w:ascii="Batang" w:eastAsia="Batang" w:hAnsi="Batang"/>
        </w:rPr>
        <w:t>hs</w:t>
      </w:r>
      <w:proofErr w:type="spellEnd"/>
      <w:r w:rsidR="004774FF" w:rsidRPr="00D75D96">
        <w:rPr>
          <w:rFonts w:ascii="Batang" w:eastAsia="Batang" w:hAnsi="Batang"/>
        </w:rPr>
        <w:t xml:space="preserve">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default" r:id="rId7"/>
          <w:footerReference w:type="default" r:id="rId8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lastRenderedPageBreak/>
        <w:t>1,5</w:t>
      </w:r>
      <w:r w:rsidR="00DC561A">
        <w:t xml:space="preserve"> PUNTOS</w:t>
      </w:r>
    </w:p>
    <w:p w14:paraId="7CD8DAD5" w14:textId="77777777" w:rsidR="0044534C" w:rsidRDefault="0044534C" w:rsidP="0044534C">
      <w:pPr>
        <w:pStyle w:val="Prrafodelista"/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04F7F309" w14:textId="7D9AF52A" w:rsidR="0044534C" w:rsidRDefault="0094487B" w:rsidP="0044534C">
      <w:pPr>
        <w:pStyle w:val="Prrafodelista"/>
      </w:pPr>
      <w:r>
        <w:t>Néstor Roldán Aznar</w:t>
      </w:r>
      <w:bookmarkStart w:id="0" w:name="_GoBack"/>
      <w:bookmarkEnd w:id="0"/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8F4D9" w14:textId="77777777" w:rsidR="006F7331" w:rsidRDefault="006F7331" w:rsidP="00822617">
      <w:pPr>
        <w:spacing w:line="240" w:lineRule="auto"/>
      </w:pPr>
      <w:r>
        <w:separator/>
      </w:r>
    </w:p>
  </w:endnote>
  <w:endnote w:type="continuationSeparator" w:id="0">
    <w:p w14:paraId="3675E77B" w14:textId="77777777" w:rsidR="006F7331" w:rsidRDefault="006F7331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F2B0B" w14:textId="77777777" w:rsidR="006F7331" w:rsidRDefault="006F7331" w:rsidP="00822617">
      <w:pPr>
        <w:spacing w:line="240" w:lineRule="auto"/>
      </w:pPr>
      <w:r>
        <w:separator/>
      </w:r>
    </w:p>
  </w:footnote>
  <w:footnote w:type="continuationSeparator" w:id="0">
    <w:p w14:paraId="5283B1B1" w14:textId="77777777" w:rsidR="006F7331" w:rsidRDefault="006F7331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C9"/>
    <w:rsid w:val="00007F56"/>
    <w:rsid w:val="00021A91"/>
    <w:rsid w:val="000E472B"/>
    <w:rsid w:val="000E7174"/>
    <w:rsid w:val="0013773F"/>
    <w:rsid w:val="0016228E"/>
    <w:rsid w:val="00182BF8"/>
    <w:rsid w:val="001E2F4A"/>
    <w:rsid w:val="001E3BA6"/>
    <w:rsid w:val="00216761"/>
    <w:rsid w:val="00225BF4"/>
    <w:rsid w:val="00274D3C"/>
    <w:rsid w:val="00282164"/>
    <w:rsid w:val="002D51EC"/>
    <w:rsid w:val="002D551F"/>
    <w:rsid w:val="003354C4"/>
    <w:rsid w:val="003A35A1"/>
    <w:rsid w:val="00411066"/>
    <w:rsid w:val="0044534C"/>
    <w:rsid w:val="00446811"/>
    <w:rsid w:val="004774FF"/>
    <w:rsid w:val="00522E6D"/>
    <w:rsid w:val="005422FC"/>
    <w:rsid w:val="00591E8B"/>
    <w:rsid w:val="0062336E"/>
    <w:rsid w:val="00671847"/>
    <w:rsid w:val="006A1625"/>
    <w:rsid w:val="006A38F2"/>
    <w:rsid w:val="006F6BD8"/>
    <w:rsid w:val="006F7331"/>
    <w:rsid w:val="00701ABA"/>
    <w:rsid w:val="0070482F"/>
    <w:rsid w:val="00716EE0"/>
    <w:rsid w:val="00725ED8"/>
    <w:rsid w:val="007813D9"/>
    <w:rsid w:val="00786E45"/>
    <w:rsid w:val="007933C9"/>
    <w:rsid w:val="007A7D26"/>
    <w:rsid w:val="007B6391"/>
    <w:rsid w:val="007C2EEB"/>
    <w:rsid w:val="00822617"/>
    <w:rsid w:val="00831E23"/>
    <w:rsid w:val="00836B12"/>
    <w:rsid w:val="00895D1A"/>
    <w:rsid w:val="008F0EAA"/>
    <w:rsid w:val="00943929"/>
    <w:rsid w:val="0094487B"/>
    <w:rsid w:val="009813FE"/>
    <w:rsid w:val="009A0762"/>
    <w:rsid w:val="009B2289"/>
    <w:rsid w:val="00A019C9"/>
    <w:rsid w:val="00A14802"/>
    <w:rsid w:val="00A63298"/>
    <w:rsid w:val="00AC138A"/>
    <w:rsid w:val="00AE382E"/>
    <w:rsid w:val="00B506FD"/>
    <w:rsid w:val="00B54210"/>
    <w:rsid w:val="00B54817"/>
    <w:rsid w:val="00BB0091"/>
    <w:rsid w:val="00BE57C3"/>
    <w:rsid w:val="00BE6B4B"/>
    <w:rsid w:val="00C44F1D"/>
    <w:rsid w:val="00C450CC"/>
    <w:rsid w:val="00CC17D4"/>
    <w:rsid w:val="00D75D96"/>
    <w:rsid w:val="00D90991"/>
    <w:rsid w:val="00DC561A"/>
    <w:rsid w:val="00DE7801"/>
    <w:rsid w:val="00E33264"/>
    <w:rsid w:val="00E60DF5"/>
    <w:rsid w:val="00E74ADC"/>
    <w:rsid w:val="00EA72A2"/>
    <w:rsid w:val="00EB6BC9"/>
    <w:rsid w:val="00EC7394"/>
    <w:rsid w:val="00F3059F"/>
    <w:rsid w:val="00F36C5F"/>
    <w:rsid w:val="00F41521"/>
    <w:rsid w:val="00F453EB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121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NESTOR ROLDAN AZNAR</cp:lastModifiedBy>
  <cp:revision>58</cp:revision>
  <dcterms:created xsi:type="dcterms:W3CDTF">2020-11-10T19:42:00Z</dcterms:created>
  <dcterms:modified xsi:type="dcterms:W3CDTF">2020-11-18T14:29:00Z</dcterms:modified>
</cp:coreProperties>
</file>